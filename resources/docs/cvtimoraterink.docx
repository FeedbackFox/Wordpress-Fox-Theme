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851944" w:rsidTr="00C420C8">
        <w:tc>
          <w:tcPr>
            <w:tcW w:w="3023" w:type="dxa"/>
          </w:tcPr>
          <w:p w:rsidR="00C420C8" w:rsidRPr="005152F2" w:rsidRDefault="003A4123" w:rsidP="003856C9">
            <w:pPr>
              <w:pStyle w:val="Heading1"/>
            </w:pPr>
            <w:r>
              <w:t>Timo R</w:t>
            </w:r>
            <w:r w:rsidR="00851944">
              <w:t>aterink</w:t>
            </w:r>
            <w:bookmarkStart w:id="0" w:name="_GoBack"/>
            <w:bookmarkEnd w:id="0"/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049CF2E8" wp14:editId="141F4EBA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78F0BC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h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Ag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JKXUdwe&#10;FAAAQ3IAAA4AAAAAAAAAAAAAAAAALgIAAGRycy9lMm9Eb2MueG1sUEsBAi0AFAAGAAgAAAAhAGhH&#10;G9DYAAAAAwEAAA8AAAAAAAAAAAAAAAAAeBYAAGRycy9kb3ducmV2LnhtbFBLBQYAAAAABAAEAPMA&#10;AAB9FwAAAAA=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3A4123" w:rsidRDefault="003A4123" w:rsidP="00441EB9">
            <w:pPr>
              <w:pStyle w:val="Heading3"/>
              <w:rPr>
                <w:szCs w:val="22"/>
              </w:rPr>
            </w:pPr>
            <w:r w:rsidRPr="003A4123">
              <w:rPr>
                <w:szCs w:val="22"/>
              </w:rPr>
              <w:t>timo.roelofszen@gmail.com</w:t>
            </w:r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101C0200" wp14:editId="1D8577F8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B2BF6D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C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ZRJ89AJQAA&#10;094AAA4AAAAAAAAAAAAAAAAALgIAAGRycy9lMm9Eb2MueG1sUEsBAi0AFAAGAAgAAAAhAGhHG9DY&#10;AAAAAwEAAA8AAAAAAAAAAAAAAAAAmicAAGRycy9kb3ducmV2LnhtbFBLBQYAAAAABAAEAPMAAACf&#10;KAAAAAA=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631BC3" w:rsidRDefault="003A4123" w:rsidP="003A4123">
            <w:pPr>
              <w:pStyle w:val="Heading3"/>
              <w:rPr>
                <w:lang w:val="en-GB"/>
              </w:rPr>
            </w:pPr>
            <w:r>
              <w:t>06-40439832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C420C8" w:rsidRPr="005152F2" w:rsidTr="00AA2618">
              <w:trPr>
                <w:trHeight w:val="17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:rsidR="00C420C8" w:rsidRPr="00441EB9" w:rsidRDefault="00C420C8" w:rsidP="003A4123">
                  <w:pPr>
                    <w:pStyle w:val="Heading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C420C8" w:rsidRPr="001631A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Pr="00AA2618" w:rsidRDefault="001631A2" w:rsidP="00AA2618">
                  <w:pPr>
                    <w:pStyle w:val="Heading3"/>
                    <w:jc w:val="both"/>
                    <w:rPr>
                      <w:sz w:val="21"/>
                      <w:szCs w:val="21"/>
                      <w:lang w:val="nl-NL"/>
                    </w:rPr>
                  </w:pPr>
                  <w:r>
                    <w:rPr>
                      <w:sz w:val="21"/>
                      <w:szCs w:val="21"/>
                      <w:lang w:val="nl-NL"/>
                    </w:rPr>
                    <w:t>Andere contactinformatie</w:t>
                  </w:r>
                </w:p>
                <w:p w:rsidR="00C420C8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23B95D5A" wp14:editId="193F1CFD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1A9BC4E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1631A2" w:rsidRPr="00631BC3" w:rsidRDefault="001631A2" w:rsidP="001631A2">
                  <w:pPr>
                    <w:rPr>
                      <w:lang w:val="nl-NL"/>
                    </w:rPr>
                  </w:pPr>
                  <w:proofErr w:type="spellStart"/>
                  <w:r>
                    <w:rPr>
                      <w:lang w:val="nl-NL"/>
                    </w:rPr>
                    <w:t>Discord</w:t>
                  </w:r>
                  <w:proofErr w:type="spellEnd"/>
                  <w:r>
                    <w:rPr>
                      <w:lang w:val="nl-NL"/>
                    </w:rPr>
                    <w:t>: FeedbackFox#5438</w:t>
                  </w:r>
                </w:p>
              </w:tc>
            </w:tr>
            <w:tr w:rsidR="00C420C8" w:rsidRPr="00631BC3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CC3A51" w:rsidP="0043426C">
                  <w:pPr>
                    <w:pStyle w:val="Heading3"/>
                  </w:pPr>
                  <w:r>
                    <w:rPr>
                      <w:noProof/>
                      <w:lang w:val="nl-NL"/>
                    </w:rPr>
                    <w:drawing>
                      <wp:inline distT="0" distB="0" distL="0" distR="0" wp14:anchorId="61DFC7AF" wp14:editId="60FC6E99">
                        <wp:extent cx="1866900" cy="1866900"/>
                        <wp:effectExtent l="0" t="0" r="0" b="0"/>
                        <wp:docPr id="4" name="Picture 4" descr="C:\Users\Timo Raterink\AppData\Local\Microsoft\Windows\INetCache\Content.Word\Pasfot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Timo Raterink\AppData\Local\Microsoft\Windows\INetCache\Content.Word\Pasfot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6900" cy="1866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420C8" w:rsidRPr="005A7E57" w:rsidRDefault="00C420C8" w:rsidP="00616FF4">
                  <w:pPr>
                    <w:pStyle w:val="GraphicLine"/>
                  </w:pPr>
                </w:p>
                <w:p w:rsidR="00631BC3" w:rsidRPr="00631BC3" w:rsidRDefault="00CC3A51" w:rsidP="00355167">
                  <w:pPr>
                    <w:jc w:val="both"/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 xml:space="preserve"> </w:t>
                  </w:r>
                </w:p>
              </w:tc>
            </w:tr>
          </w:tbl>
          <w:p w:rsidR="00C420C8" w:rsidRPr="00631BC3" w:rsidRDefault="00C420C8" w:rsidP="003856C9">
            <w:pPr>
              <w:rPr>
                <w:lang w:val="nl-NL"/>
              </w:rPr>
            </w:pPr>
          </w:p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13"/>
            </w:tblGrid>
            <w:tr w:rsidR="00C420C8" w:rsidRPr="00851944" w:rsidTr="00AA2618">
              <w:trPr>
                <w:trHeight w:val="2410"/>
              </w:trPr>
              <w:tc>
                <w:tcPr>
                  <w:tcW w:w="6913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1631A2" w:rsidRDefault="003A4123" w:rsidP="008F6337">
                  <w:pPr>
                    <w:pStyle w:val="Heading2"/>
                    <w:rPr>
                      <w:lang w:val="nl-NL"/>
                    </w:rPr>
                  </w:pPr>
                  <w:r w:rsidRPr="001631A2">
                    <w:rPr>
                      <w:lang w:val="nl-NL"/>
                    </w:rPr>
                    <w:t>ERvaring</w:t>
                  </w:r>
                </w:p>
                <w:p w:rsidR="00C420C8" w:rsidRPr="005A779C" w:rsidRDefault="005A779C" w:rsidP="002B3890">
                  <w:pPr>
                    <w:pStyle w:val="Heading4"/>
                    <w:rPr>
                      <w:lang w:val="nl-NL"/>
                    </w:rPr>
                  </w:pPr>
                  <w:r w:rsidRPr="005A779C">
                    <w:rPr>
                      <w:lang w:val="nl-NL"/>
                    </w:rPr>
                    <w:t>Maatschappelijke stage</w:t>
                  </w:r>
                </w:p>
                <w:p w:rsidR="00C420C8" w:rsidRPr="005A779C" w:rsidRDefault="005A779C" w:rsidP="008F6337">
                  <w:pPr>
                    <w:pStyle w:val="Heading5"/>
                    <w:rPr>
                      <w:lang w:val="nl-NL"/>
                    </w:rPr>
                  </w:pPr>
                  <w:r w:rsidRPr="005A779C">
                    <w:rPr>
                      <w:lang w:val="nl-NL"/>
                    </w:rPr>
                    <w:t>3 dagen in 2016</w:t>
                  </w:r>
                </w:p>
                <w:p w:rsidR="00C420C8" w:rsidRDefault="005A779C" w:rsidP="008F6337">
                  <w:pPr>
                    <w:rPr>
                      <w:lang w:val="nl-NL"/>
                    </w:rPr>
                  </w:pPr>
                  <w:r w:rsidRPr="005A779C">
                    <w:rPr>
                      <w:lang w:val="nl-NL"/>
                    </w:rPr>
                    <w:t>Op mijn maatschappelijke stage in 2016 heb ik bij het Stedelijk Dalton College Alkmaar drie</w:t>
                  </w:r>
                  <w:r>
                    <w:rPr>
                      <w:lang w:val="nl-NL"/>
                    </w:rPr>
                    <w:t xml:space="preserve"> dagen lang ouderen ge</w:t>
                  </w:r>
                  <w:r w:rsidR="00AA2618">
                    <w:rPr>
                      <w:lang w:val="nl-NL"/>
                    </w:rPr>
                    <w:t>holpen door uit te leggen hoe ze hun mobiele apparaten kunnen gebruiken.</w:t>
                  </w:r>
                </w:p>
                <w:p w:rsidR="00C420C8" w:rsidRPr="00AA2618" w:rsidRDefault="00AA2618" w:rsidP="00AA2618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Voor een referentie mailt u naar aheineman@daltonalkmaar.nl</w:t>
                  </w:r>
                </w:p>
              </w:tc>
            </w:tr>
            <w:tr w:rsidR="00AA2618" w:rsidRPr="00851944" w:rsidTr="00AA2618">
              <w:trPr>
                <w:trHeight w:val="3672"/>
              </w:trPr>
              <w:tc>
                <w:tcPr>
                  <w:tcW w:w="6913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AA2618" w:rsidRPr="00AA2618" w:rsidRDefault="00AA2618" w:rsidP="00AA2618">
                  <w:pPr>
                    <w:pStyle w:val="Heading2"/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Skills en kwaliteiten</w:t>
                  </w:r>
                </w:p>
                <w:p w:rsidR="00AA2618" w:rsidRDefault="00355167" w:rsidP="00AA2618">
                  <w:pPr>
                    <w:pStyle w:val="Heading4"/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algemene kennis</w:t>
                  </w:r>
                </w:p>
                <w:p w:rsidR="00AA2618" w:rsidRDefault="00AA2618" w:rsidP="00AA2618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Ik heb veel ervaring met software en computers omdat:</w:t>
                  </w:r>
                </w:p>
                <w:p w:rsidR="00AA2618" w:rsidRDefault="00AA2618" w:rsidP="00AA261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Mijn opleiding hierop gefocust is</w:t>
                  </w:r>
                </w:p>
                <w:p w:rsidR="00AA2618" w:rsidRDefault="00AA2618" w:rsidP="00AA261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Ik in mijn vrije tijd veel hiermee bezig ben</w:t>
                  </w:r>
                </w:p>
                <w:p w:rsidR="00AA2618" w:rsidRDefault="00AA2618" w:rsidP="00355167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 xml:space="preserve">Ik </w:t>
                  </w:r>
                  <w:r w:rsidR="00355167">
                    <w:rPr>
                      <w:lang w:val="nl-NL"/>
                    </w:rPr>
                    <w:t>ben een PC gamer en heb mijn eigen computer gebouwd en upgrade deze ook zelf.</w:t>
                  </w:r>
                </w:p>
                <w:p w:rsidR="00355167" w:rsidRPr="00355167" w:rsidRDefault="00355167" w:rsidP="00355167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Ik help vaak mensen in mijn omgeving waaronder mijn buren en moeder met hun apparaten.</w:t>
                  </w:r>
                </w:p>
                <w:p w:rsidR="00355167" w:rsidRPr="00355167" w:rsidRDefault="00355167" w:rsidP="00355167">
                  <w:pPr>
                    <w:pStyle w:val="Heading4"/>
                    <w:rPr>
                      <w:lang w:val="nl-NL"/>
                    </w:rPr>
                  </w:pPr>
                  <w:r w:rsidRPr="00355167">
                    <w:rPr>
                      <w:lang w:val="nl-NL"/>
                    </w:rPr>
                    <w:t>Engels</w:t>
                  </w:r>
                </w:p>
                <w:p w:rsidR="00355167" w:rsidRPr="00355167" w:rsidRDefault="00355167" w:rsidP="00355167">
                  <w:pPr>
                    <w:rPr>
                      <w:lang w:val="nl-NL"/>
                    </w:rPr>
                  </w:pPr>
                  <w:r w:rsidRPr="00355167">
                    <w:rPr>
                      <w:lang w:val="nl-NL"/>
                    </w:rPr>
                    <w:t xml:space="preserve">Ik spreek vloeiend en met Brits accent Engels. </w:t>
                  </w:r>
                  <w:r>
                    <w:rPr>
                      <w:lang w:val="nl-NL"/>
                    </w:rPr>
                    <w:t>Ik ben daarom ook geslaagd met een 10 voor mijn Engels mondeling en een 9.9 voor mijn nationale examen.</w:t>
                  </w:r>
                </w:p>
              </w:tc>
            </w:tr>
            <w:tr w:rsidR="00AA2618" w:rsidRPr="00851944" w:rsidTr="00AA2618">
              <w:tc>
                <w:tcPr>
                  <w:tcW w:w="6913" w:type="dxa"/>
                  <w:tcMar>
                    <w:left w:w="720" w:type="dxa"/>
                    <w:right w:w="0" w:type="dxa"/>
                  </w:tcMar>
                </w:tcPr>
                <w:p w:rsidR="00AA2618" w:rsidRPr="003A4123" w:rsidRDefault="00AA2618" w:rsidP="00AA2618">
                  <w:pPr>
                    <w:pStyle w:val="Heading2"/>
                    <w:rPr>
                      <w:lang w:val="nl-NL"/>
                    </w:rPr>
                  </w:pPr>
                  <w:r w:rsidRPr="003A4123">
                    <w:rPr>
                      <w:lang w:val="nl-NL"/>
                    </w:rPr>
                    <w:t>Educatie</w:t>
                  </w:r>
                </w:p>
                <w:p w:rsidR="00AA2618" w:rsidRPr="003A4123" w:rsidRDefault="00E77F80" w:rsidP="00AA2618">
                  <w:pPr>
                    <w:pStyle w:val="Heading4"/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VMBO TL - 2017</w:t>
                  </w:r>
                </w:p>
                <w:p w:rsidR="00AA2618" w:rsidRPr="003A4123" w:rsidRDefault="00AA2618" w:rsidP="00AA2618">
                  <w:pPr>
                    <w:pStyle w:val="Heading5"/>
                    <w:rPr>
                      <w:lang w:val="nl-NL"/>
                    </w:rPr>
                  </w:pPr>
                  <w:r w:rsidRPr="003A4123">
                    <w:rPr>
                      <w:lang w:val="nl-NL"/>
                    </w:rPr>
                    <w:t>Stedelijk Dalton College Alkmaar</w:t>
                  </w:r>
                </w:p>
                <w:p w:rsidR="00AA2618" w:rsidRPr="00631BC3" w:rsidRDefault="00AA2618" w:rsidP="00AA2618">
                  <w:pPr>
                    <w:rPr>
                      <w:lang w:val="nl-NL"/>
                    </w:rPr>
                  </w:pPr>
                  <w:r w:rsidRPr="00631BC3">
                    <w:rPr>
                      <w:lang w:val="nl-NL"/>
                    </w:rPr>
                    <w:t>Mijn cijferlijst en diploma zijn als bijlage te vinden.</w:t>
                  </w:r>
                </w:p>
                <w:p w:rsidR="00AA2618" w:rsidRPr="003A4123" w:rsidRDefault="00AA2618" w:rsidP="00AA2618">
                  <w:pPr>
                    <w:pStyle w:val="Heading4"/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MBO 4 – Eerste leerjaar</w:t>
                  </w:r>
                </w:p>
                <w:p w:rsidR="00AA2618" w:rsidRDefault="00AA2618" w:rsidP="00AA2618">
                  <w:pPr>
                    <w:pStyle w:val="Heading5"/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Mediacollege Amsterdam</w:t>
                  </w:r>
                </w:p>
                <w:p w:rsidR="00AA2618" w:rsidRPr="00631BC3" w:rsidRDefault="00AA2618" w:rsidP="00AA2618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Opleiding: Media/</w:t>
                  </w:r>
                  <w:proofErr w:type="spellStart"/>
                  <w:r>
                    <w:rPr>
                      <w:lang w:val="nl-NL"/>
                    </w:rPr>
                    <w:t>Gamedeveloper</w:t>
                  </w:r>
                  <w:proofErr w:type="spellEnd"/>
                </w:p>
              </w:tc>
            </w:tr>
          </w:tbl>
          <w:p w:rsidR="00C420C8" w:rsidRPr="00631BC3" w:rsidRDefault="00C420C8" w:rsidP="003856C9">
            <w:pPr>
              <w:rPr>
                <w:lang w:val="nl-NL"/>
              </w:rPr>
            </w:pPr>
          </w:p>
        </w:tc>
      </w:tr>
    </w:tbl>
    <w:p w:rsidR="003F5FDB" w:rsidRPr="00631BC3" w:rsidRDefault="003F5FDB" w:rsidP="00841714">
      <w:pPr>
        <w:pStyle w:val="NoSpacing"/>
        <w:rPr>
          <w:lang w:val="nl-NL"/>
        </w:rPr>
      </w:pPr>
    </w:p>
    <w:sectPr w:rsidR="003F5FDB" w:rsidRPr="00631BC3" w:rsidSect="00FE20E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894" w:rsidRDefault="000B1894" w:rsidP="003856C9">
      <w:pPr>
        <w:spacing w:after="0" w:line="240" w:lineRule="auto"/>
      </w:pPr>
      <w:r>
        <w:separator/>
      </w:r>
    </w:p>
  </w:endnote>
  <w:endnote w:type="continuationSeparator" w:id="0">
    <w:p w:rsidR="000B1894" w:rsidRDefault="000B1894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123" w:rsidRDefault="003A4123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EDDC456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B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D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toM4kv4AAADhAQAAEwAAAAAAAAAAAAAAAAAAAAAAW0NvbnRlbnRfVHlwZXNdLnhtbFBL&#10;AQItABQABgAIAAAAIQA4/SH/1gAAAJQBAAALAAAAAAAAAAAAAAAAAC8BAABfcmVscy8ucmVsc1BL&#10;AQItABQABgAIAAAAIQCWyj9UwBkAAM+zAAAOAAAAAAAAAAAAAAAAAC4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31A2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123" w:rsidRDefault="003A4123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6F261A5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Mx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B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Nq/atz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894" w:rsidRDefault="000B1894" w:rsidP="003856C9">
      <w:pPr>
        <w:spacing w:after="0" w:line="240" w:lineRule="auto"/>
      </w:pPr>
      <w:r>
        <w:separator/>
      </w:r>
    </w:p>
  </w:footnote>
  <w:footnote w:type="continuationSeparator" w:id="0">
    <w:p w:rsidR="000B1894" w:rsidRDefault="000B1894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123" w:rsidRDefault="003A4123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E08C3D4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mx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123" w:rsidRDefault="003A4123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4D978BF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B4163D2"/>
    <w:multiLevelType w:val="hybridMultilevel"/>
    <w:tmpl w:val="75628F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123"/>
    <w:rsid w:val="00000BA9"/>
    <w:rsid w:val="00052BE1"/>
    <w:rsid w:val="0007412A"/>
    <w:rsid w:val="000B1894"/>
    <w:rsid w:val="0010199E"/>
    <w:rsid w:val="0010257B"/>
    <w:rsid w:val="001166C2"/>
    <w:rsid w:val="001503AC"/>
    <w:rsid w:val="001631A2"/>
    <w:rsid w:val="001765FE"/>
    <w:rsid w:val="0019561F"/>
    <w:rsid w:val="001B32D2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55167"/>
    <w:rsid w:val="003856C9"/>
    <w:rsid w:val="00396369"/>
    <w:rsid w:val="003A4123"/>
    <w:rsid w:val="003F4D31"/>
    <w:rsid w:val="003F5FDB"/>
    <w:rsid w:val="0043426C"/>
    <w:rsid w:val="00441EB9"/>
    <w:rsid w:val="00463463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79C"/>
    <w:rsid w:val="005A7E57"/>
    <w:rsid w:val="00616FF4"/>
    <w:rsid w:val="00631BC3"/>
    <w:rsid w:val="006A3CE7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51944"/>
    <w:rsid w:val="008C7CA2"/>
    <w:rsid w:val="008F6337"/>
    <w:rsid w:val="00914DAF"/>
    <w:rsid w:val="0093286E"/>
    <w:rsid w:val="009D0E8C"/>
    <w:rsid w:val="009D1627"/>
    <w:rsid w:val="00A42F91"/>
    <w:rsid w:val="00AA2618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A7B92"/>
    <w:rsid w:val="00CC3A51"/>
    <w:rsid w:val="00CE6306"/>
    <w:rsid w:val="00D11C4D"/>
    <w:rsid w:val="00D5067A"/>
    <w:rsid w:val="00DC0F74"/>
    <w:rsid w:val="00DC79BB"/>
    <w:rsid w:val="00DF0A0F"/>
    <w:rsid w:val="00E34D58"/>
    <w:rsid w:val="00E77F80"/>
    <w:rsid w:val="00E941EF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E1658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4B761"/>
  <w15:chartTrackingRefBased/>
  <w15:docId w15:val="{4EF7ADB0-DAA9-463D-8F17-90062F93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o%20Raterink\AppData\Roaming\Microsoft\Templates\Creative%20resume,%20designed%20by%20MOO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93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Raterink</dc:creator>
  <cp:keywords/>
  <dc:description/>
  <cp:lastModifiedBy>Timo Raterink</cp:lastModifiedBy>
  <cp:revision>4</cp:revision>
  <dcterms:created xsi:type="dcterms:W3CDTF">2017-09-21T13:12:00Z</dcterms:created>
  <dcterms:modified xsi:type="dcterms:W3CDTF">2017-11-17T14:04:00Z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